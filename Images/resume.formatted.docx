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710"/>
        <w:gridCol w:w="450"/>
        <w:gridCol w:w="3600"/>
        <w:gridCol w:w="2880"/>
      </w:tblGrid>
      <w:tr w:rsidR="004B4147" w:rsidRPr="004B4147" w14:paraId="0A09A73B" w14:textId="77777777" w:rsidTr="00A21AF8">
        <w:tc>
          <w:tcPr>
            <w:tcW w:w="2160" w:type="dxa"/>
            <w:gridSpan w:val="2"/>
          </w:tcPr>
          <w:p w14:paraId="1BE9B7F0" w14:textId="77777777"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65448B8A" wp14:editId="11AA16C9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C1AC66A" w14:textId="7169EF07" w:rsidR="004B4147" w:rsidRDefault="00AE7A4E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90D39D7" w14:textId="4E55A81D" w:rsidR="004B4147" w:rsidRDefault="00AE7A4E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w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448B8A" id="Group 130" o:spid="_x0000_s1026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6C1AC66A" w14:textId="7169EF07" w:rsidR="004B4147" w:rsidRDefault="00AE7A4E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190D39D7" w14:textId="4E55A81D" w:rsidR="004B4147" w:rsidRDefault="00AE7A4E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w</w:t>
                              </w:r>
                            </w:p>
                          </w:txbxContent>
                        </v:textbox>
                      </v:shape>
                      <v:line id="Straight Connector 7" o:spid="_x0000_s1029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14:paraId="70422B48" w14:textId="5CD7B187" w:rsidR="004B4147" w:rsidRDefault="005C4C6B" w:rsidP="004B4147">
            <w:pPr>
              <w:pStyle w:val="Title"/>
            </w:pPr>
            <w:r>
              <w:t>Catalina</w:t>
            </w:r>
          </w:p>
          <w:p w14:paraId="358352BB" w14:textId="38D9FBCB" w:rsidR="004B4147" w:rsidRPr="004B4147" w:rsidRDefault="005C4C6B" w:rsidP="00A21AF8">
            <w:pPr>
              <w:pStyle w:val="Subtitle"/>
            </w:pPr>
            <w:r>
              <w:t>Williams</w:t>
            </w:r>
          </w:p>
        </w:tc>
      </w:tr>
      <w:tr w:rsidR="00A21AF8" w:rsidRPr="004B4147" w14:paraId="5B0F9592" w14:textId="77777777" w:rsidTr="007772B1">
        <w:tc>
          <w:tcPr>
            <w:tcW w:w="2160" w:type="dxa"/>
            <w:gridSpan w:val="2"/>
          </w:tcPr>
          <w:p w14:paraId="2F612700" w14:textId="77777777"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14:paraId="3D21F70D" w14:textId="79C76DF1" w:rsidR="00A21AF8" w:rsidRPr="004B4147" w:rsidRDefault="005C4C6B" w:rsidP="00A21AF8">
            <w:pPr>
              <w:pStyle w:val="Jobtitle"/>
            </w:pPr>
            <w:r>
              <w:t>Full Stack Web Developer</w:t>
            </w:r>
          </w:p>
        </w:tc>
      </w:tr>
      <w:tr w:rsidR="007772B1" w:rsidRPr="004B4147" w14:paraId="23D1F755" w14:textId="77777777" w:rsidTr="00C777FF">
        <w:trPr>
          <w:trHeight w:val="720"/>
        </w:trPr>
        <w:tc>
          <w:tcPr>
            <w:tcW w:w="2160" w:type="dxa"/>
            <w:gridSpan w:val="2"/>
          </w:tcPr>
          <w:p w14:paraId="7FE9F8CC" w14:textId="77777777" w:rsidR="007772B1" w:rsidRPr="004B4147" w:rsidRDefault="007772B1" w:rsidP="00A21AF8"/>
        </w:tc>
        <w:tc>
          <w:tcPr>
            <w:tcW w:w="8640" w:type="dxa"/>
            <w:gridSpan w:val="4"/>
          </w:tcPr>
          <w:p w14:paraId="4DFAA67D" w14:textId="77777777" w:rsidR="007772B1" w:rsidRDefault="007772B1" w:rsidP="00A21AF8">
            <w:pPr>
              <w:pStyle w:val="Jobtitle"/>
            </w:pPr>
          </w:p>
        </w:tc>
      </w:tr>
      <w:tr w:rsidR="00BF0DAF" w:rsidRPr="00997E86" w14:paraId="2A1C622F" w14:textId="77777777" w:rsidTr="00452292">
        <w:tc>
          <w:tcPr>
            <w:tcW w:w="540" w:type="dxa"/>
            <w:vAlign w:val="center"/>
          </w:tcPr>
          <w:p w14:paraId="490A3D43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538D4D7" wp14:editId="304A224F">
                      <wp:extent cx="213066" cy="213066"/>
                      <wp:effectExtent l="0" t="0" r="0" b="0"/>
                      <wp:docPr id="131" name="Group 131" descr="Icon Phone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E096DB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28DD14D3" w14:textId="09AD4C71" w:rsidR="00BF0DAF" w:rsidRPr="00B03ED5" w:rsidRDefault="005C4C6B" w:rsidP="00BF0DAF">
            <w:pPr>
              <w:pStyle w:val="Contact"/>
            </w:pPr>
            <w:r>
              <w:t>7197498070</w:t>
            </w:r>
          </w:p>
        </w:tc>
        <w:tc>
          <w:tcPr>
            <w:tcW w:w="450" w:type="dxa"/>
          </w:tcPr>
          <w:p w14:paraId="4474A231" w14:textId="77777777" w:rsidR="00BF0DAF" w:rsidRPr="00997E86" w:rsidRDefault="00BF0DAF" w:rsidP="00BF0DAF"/>
        </w:tc>
        <w:tc>
          <w:tcPr>
            <w:tcW w:w="6480" w:type="dxa"/>
            <w:gridSpan w:val="2"/>
            <w:vMerge w:val="restart"/>
          </w:tcPr>
          <w:sdt>
            <w:sdtPr>
              <w:id w:val="1958058710"/>
              <w:placeholder>
                <w:docPart w:val="FCDD42CB381640A5B98B4FE6E2C81925"/>
              </w:placeholder>
              <w:temporary/>
              <w:showingPlcHdr/>
              <w15:appearance w15:val="hidden"/>
            </w:sdtPr>
            <w:sdtEndPr/>
            <w:sdtContent>
              <w:p w14:paraId="497F0CD7" w14:textId="77777777"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BF0DAF" w:rsidRPr="00997E86" w14:paraId="00306DBD" w14:textId="77777777" w:rsidTr="00452292">
        <w:tc>
          <w:tcPr>
            <w:tcW w:w="540" w:type="dxa"/>
            <w:vAlign w:val="center"/>
          </w:tcPr>
          <w:p w14:paraId="1DEF62E4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27130140" wp14:editId="1F23B1D8">
                      <wp:extent cx="213066" cy="213066"/>
                      <wp:effectExtent l="0" t="0" r="0" b="0"/>
                      <wp:docPr id="137" name="Group 137" descr="Icon Email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B5B6C4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03B1990D" w14:textId="04DEAAA5" w:rsidR="00BF0DAF" w:rsidRPr="00B03ED5" w:rsidRDefault="005C4C6B" w:rsidP="00BF0DAF">
            <w:pPr>
              <w:pStyle w:val="Contact"/>
            </w:pPr>
            <w:r>
              <w:t>catalinarose@yahoo.com</w:t>
            </w:r>
          </w:p>
        </w:tc>
        <w:tc>
          <w:tcPr>
            <w:tcW w:w="450" w:type="dxa"/>
          </w:tcPr>
          <w:p w14:paraId="4F49417E" w14:textId="77777777" w:rsidR="00BF0DAF" w:rsidRPr="00997E86" w:rsidRDefault="00BF0DAF" w:rsidP="00BF0DAF"/>
        </w:tc>
        <w:tc>
          <w:tcPr>
            <w:tcW w:w="6480" w:type="dxa"/>
            <w:gridSpan w:val="2"/>
            <w:vMerge/>
          </w:tcPr>
          <w:p w14:paraId="48625A56" w14:textId="77777777" w:rsidR="00BF0DAF" w:rsidRPr="00997E86" w:rsidRDefault="00BF0DAF" w:rsidP="00BF0DAF"/>
        </w:tc>
      </w:tr>
      <w:tr w:rsidR="00CD2FD2" w:rsidRPr="00CD2FD2" w14:paraId="4E817551" w14:textId="77777777" w:rsidTr="00452292">
        <w:trPr>
          <w:trHeight w:val="432"/>
        </w:trPr>
        <w:tc>
          <w:tcPr>
            <w:tcW w:w="540" w:type="dxa"/>
            <w:vAlign w:val="center"/>
          </w:tcPr>
          <w:p w14:paraId="5CEE8CA1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76A6AC9" wp14:editId="088F6728">
                      <wp:extent cx="213066" cy="213066"/>
                      <wp:effectExtent l="0" t="0" r="0" b="0"/>
                      <wp:docPr id="140" name="Group 140" descr="Icon Location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7E6A2C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18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4695D355" w14:textId="7C9CA104" w:rsidR="00CD2FD2" w:rsidRPr="00B03ED5" w:rsidRDefault="005C4C6B" w:rsidP="00CD2FD2">
            <w:pPr>
              <w:pStyle w:val="Contact"/>
            </w:pPr>
            <w:r>
              <w:t>Colorado</w:t>
            </w:r>
          </w:p>
        </w:tc>
        <w:tc>
          <w:tcPr>
            <w:tcW w:w="450" w:type="dxa"/>
          </w:tcPr>
          <w:p w14:paraId="7CD939BE" w14:textId="77777777" w:rsidR="00CD2FD2" w:rsidRPr="00997E86" w:rsidRDefault="00CD2FD2" w:rsidP="00CD2FD2"/>
        </w:tc>
        <w:tc>
          <w:tcPr>
            <w:tcW w:w="360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3489345F" w14:textId="6DFC977D" w:rsidR="00CD2FD2" w:rsidRPr="00997E86" w:rsidRDefault="000E5DEA" w:rsidP="00CD2FD2">
            <w:pPr>
              <w:pStyle w:val="Introduction"/>
            </w:pPr>
            <w:r>
              <w:t>Full Stack Web Developer with a passion for Front End Design. Seeking Full-Time, Entry Level opportunities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0EAAEE37" w14:textId="23688D02" w:rsidR="00CD2FD2" w:rsidRPr="00CD2FD2" w:rsidRDefault="000E5DEA" w:rsidP="00CD2FD2">
            <w:pPr>
              <w:rPr>
                <w:lang w:val="it-IT"/>
              </w:rPr>
            </w:pPr>
            <w:r>
              <w:rPr>
                <w:lang w:val="it-IT"/>
              </w:rPr>
              <w:t>Graduated the University of Denver Coding Bootcamp in April 2020. Created a portfolio which showcases an aptitide to learn new coding languages and build practical applications. Eager to join a team of professionals and begin a fufilling career.</w:t>
            </w:r>
          </w:p>
        </w:tc>
      </w:tr>
      <w:tr w:rsidR="00CD2FD2" w:rsidRPr="00997E86" w14:paraId="684D0F3E" w14:textId="77777777" w:rsidTr="00452292">
        <w:tc>
          <w:tcPr>
            <w:tcW w:w="540" w:type="dxa"/>
            <w:vAlign w:val="center"/>
          </w:tcPr>
          <w:p w14:paraId="577E8D40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0751D9C" wp14:editId="27FDA65E">
                      <wp:extent cx="213066" cy="213066"/>
                      <wp:effectExtent l="0" t="0" r="0" b="0"/>
                      <wp:docPr id="143" name="Group 143" descr="Icon LinkedIn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0C471E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">
                        <v:imagedata r:id="rId21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2CFDAE83" w14:textId="5FF690EB" w:rsidR="00CD2FD2" w:rsidRPr="00B03ED5" w:rsidRDefault="009D5936" w:rsidP="00CD2FD2">
            <w:pPr>
              <w:pStyle w:val="Contact"/>
            </w:pPr>
            <w:r>
              <w:t>LinkedIn</w:t>
            </w:r>
            <w:r w:rsidR="005C4C6B">
              <w:t>/in/</w:t>
            </w:r>
            <w:proofErr w:type="spellStart"/>
            <w:r w:rsidR="005C4C6B">
              <w:t>catalinarwilliams</w:t>
            </w:r>
            <w:proofErr w:type="spellEnd"/>
          </w:p>
        </w:tc>
        <w:tc>
          <w:tcPr>
            <w:tcW w:w="450" w:type="dxa"/>
          </w:tcPr>
          <w:p w14:paraId="1B1C9E66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33F57B7C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6B8F0203" w14:textId="77777777" w:rsidR="00CD2FD2" w:rsidRPr="00997E86" w:rsidRDefault="00CD2FD2" w:rsidP="00CD2FD2"/>
        </w:tc>
      </w:tr>
      <w:tr w:rsidR="00CD2FD2" w:rsidRPr="00997E86" w14:paraId="28048CDA" w14:textId="77777777" w:rsidTr="00452292">
        <w:tc>
          <w:tcPr>
            <w:tcW w:w="540" w:type="dxa"/>
            <w:vAlign w:val="center"/>
          </w:tcPr>
          <w:p w14:paraId="6F4EBBED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8E41C92" wp14:editId="7228E9C3">
                      <wp:extent cx="213066" cy="213066"/>
                      <wp:effectExtent l="0" t="0" r="0" b="0"/>
                      <wp:docPr id="146" name="Group 146" descr="Icon Skype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223369"/>
                                <a:chExt cx="213066" cy="213066"/>
                              </a:xfrm>
                            </wpg:grpSpPr>
                            <wps:wsp>
                              <wps:cNvPr id="147" name="Rectangle 147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223369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9" name="Graphic 33" descr="Speech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3261942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409053" id="Group 146" o:spid="_x0000_s1026" alt="Icon Skype" style="width:16.8pt;height:16.8pt;mso-position-horizontal-relative:char;mso-position-vertical-relative:line" coordorigin="5158,32233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">
                      <v:rect id="Rectangle 147" o:spid="_x0000_s1027" style="position:absolute;left:5158;top:32233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COF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T+DxTLxALv4AAAD//wMAUEsBAi0AFAAGAAgAAAAhANvh9svuAAAAhQEAABMAAAAAAAAAAAAA&#10;AAAAAAAAAFtDb250ZW50X1R5cGVzXS54bWxQSwECLQAUAAYACAAAACEAWvQsW78AAAAVAQAACwAA&#10;AAAAAAAAAAAAAAAfAQAAX3JlbHMvLnJlbHNQSwECLQAUAAYACAAAACEASRwjhc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3" o:spid="_x0000_s1028" type="#_x0000_t75" alt="Speech" style="position:absolute;left:5544;top:32619;width:1359;height: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">
                        <v:imagedata r:id="rId24" o:title="Speec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3A8C5D59" w14:textId="5920CC6D" w:rsidR="00CD2FD2" w:rsidRPr="00B03ED5" w:rsidRDefault="005C4C6B" w:rsidP="00CD2FD2">
            <w:pPr>
              <w:pStyle w:val="Contact"/>
            </w:pPr>
            <w:r>
              <w:t>Github.com/catalinarose1361</w:t>
            </w:r>
          </w:p>
        </w:tc>
        <w:tc>
          <w:tcPr>
            <w:tcW w:w="450" w:type="dxa"/>
          </w:tcPr>
          <w:p w14:paraId="35E5E8B0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501C7B1B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6FABAC79" w14:textId="77777777" w:rsidR="00CD2FD2" w:rsidRPr="00997E86" w:rsidRDefault="00CD2FD2" w:rsidP="00CD2FD2"/>
        </w:tc>
      </w:tr>
      <w:tr w:rsidR="00CD2FD2" w:rsidRPr="00997E86" w14:paraId="0AA1D077" w14:textId="77777777" w:rsidTr="00452292">
        <w:tc>
          <w:tcPr>
            <w:tcW w:w="540" w:type="dxa"/>
            <w:vAlign w:val="center"/>
          </w:tcPr>
          <w:p w14:paraId="519C5A71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269CC265" wp14:editId="66DA6D89">
                      <wp:extent cx="213066" cy="213066"/>
                      <wp:effectExtent l="0" t="0" r="0" b="0"/>
                      <wp:docPr id="150" name="Group 150" descr="Icon Website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95C82D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">
                        <v:imagedata r:id="rId27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76467352" w14:textId="7B378C76" w:rsidR="00CD2FD2" w:rsidRPr="005C4C6B" w:rsidRDefault="005C4C6B" w:rsidP="00CD2FD2">
            <w:pPr>
              <w:pStyle w:val="Contact"/>
              <w:rPr>
                <w:sz w:val="18"/>
              </w:rPr>
            </w:pPr>
            <w:r w:rsidRPr="005C4C6B">
              <w:rPr>
                <w:sz w:val="18"/>
              </w:rPr>
              <w:t>Catalinarose1361.github.</w:t>
            </w:r>
            <w:r>
              <w:rPr>
                <w:sz w:val="18"/>
              </w:rPr>
              <w:t>io/Official-Portfolio-/</w:t>
            </w:r>
          </w:p>
        </w:tc>
        <w:tc>
          <w:tcPr>
            <w:tcW w:w="450" w:type="dxa"/>
          </w:tcPr>
          <w:p w14:paraId="07C2FB91" w14:textId="5A4484A3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5E399702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6262FD71" w14:textId="77777777" w:rsidR="00CD2FD2" w:rsidRPr="00997E86" w:rsidRDefault="00CD2FD2" w:rsidP="00CD2FD2"/>
        </w:tc>
      </w:tr>
      <w:tr w:rsidR="00CD2FD2" w:rsidRPr="00997E86" w14:paraId="11ED00C0" w14:textId="77777777" w:rsidTr="009D5936">
        <w:trPr>
          <w:trHeight w:val="260"/>
        </w:trPr>
        <w:tc>
          <w:tcPr>
            <w:tcW w:w="3870" w:type="dxa"/>
            <w:gridSpan w:val="3"/>
          </w:tcPr>
          <w:p w14:paraId="7CC714BB" w14:textId="77777777" w:rsidR="00CD2FD2" w:rsidRPr="00997E86" w:rsidRDefault="00CD2FD2" w:rsidP="00CD2FD2"/>
        </w:tc>
        <w:tc>
          <w:tcPr>
            <w:tcW w:w="450" w:type="dxa"/>
          </w:tcPr>
          <w:p w14:paraId="7C735047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6EDBA7DB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7BC36455" w14:textId="77777777" w:rsidR="00CD2FD2" w:rsidRPr="00997E86" w:rsidRDefault="00CD2FD2" w:rsidP="00CD2FD2"/>
        </w:tc>
      </w:tr>
      <w:tr w:rsidR="00CD2FD2" w:rsidRPr="00997E86" w14:paraId="5F320F36" w14:textId="77777777" w:rsidTr="005B7DB3">
        <w:trPr>
          <w:trHeight w:val="288"/>
        </w:trPr>
        <w:tc>
          <w:tcPr>
            <w:tcW w:w="3870" w:type="dxa"/>
            <w:gridSpan w:val="3"/>
          </w:tcPr>
          <w:p w14:paraId="4C428091" w14:textId="77777777" w:rsidR="00CD2FD2" w:rsidRPr="00997E86" w:rsidRDefault="00CD2FD2" w:rsidP="00CD2FD2"/>
        </w:tc>
        <w:tc>
          <w:tcPr>
            <w:tcW w:w="450" w:type="dxa"/>
          </w:tcPr>
          <w:p w14:paraId="2E4B2B12" w14:textId="77777777" w:rsidR="00CD2FD2" w:rsidRPr="00997E86" w:rsidRDefault="00CD2FD2" w:rsidP="00CD2FD2"/>
        </w:tc>
        <w:tc>
          <w:tcPr>
            <w:tcW w:w="3600" w:type="dxa"/>
            <w:tcBorders>
              <w:top w:val="single" w:sz="4" w:space="0" w:color="D9D9D9" w:themeColor="background1" w:themeShade="D9"/>
            </w:tcBorders>
          </w:tcPr>
          <w:p w14:paraId="14C016B3" w14:textId="77777777"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28339D9B" w14:textId="77777777" w:rsidR="00CD2FD2" w:rsidRPr="00997E86" w:rsidRDefault="00CD2FD2" w:rsidP="00CD2FD2"/>
        </w:tc>
      </w:tr>
      <w:tr w:rsidR="00144072" w:rsidRPr="00997E86" w14:paraId="6C4C5564" w14:textId="77777777" w:rsidTr="00751811">
        <w:trPr>
          <w:trHeight w:val="7290"/>
        </w:trPr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3E616160FA0F4BDF9FB369F4350A7C6A"/>
              </w:placeholder>
              <w:temporary/>
              <w:showingPlcHdr/>
              <w15:appearance w15:val="hidden"/>
            </w:sdtPr>
            <w:sdtEndPr/>
            <w:sdtContent>
              <w:p w14:paraId="1E7E6489" w14:textId="77777777" w:rsidR="00144072" w:rsidRDefault="00144072" w:rsidP="00144072">
                <w:pPr>
                  <w:pStyle w:val="Heading1"/>
                </w:pPr>
                <w:r>
                  <w:t>Skills</w:t>
                </w:r>
              </w:p>
            </w:sdtContent>
          </w:sdt>
          <w:p w14:paraId="6E36CAF5" w14:textId="77777777" w:rsidR="00531DA9" w:rsidRDefault="00074A73" w:rsidP="009D5936">
            <w:pPr>
              <w:pStyle w:val="Heading3"/>
            </w:pPr>
            <w:r>
              <w:t>Front End:</w:t>
            </w:r>
          </w:p>
          <w:p w14:paraId="19A3B078" w14:textId="4CF4CAEC" w:rsidR="00531DA9" w:rsidRDefault="00E93180" w:rsidP="00531DA9">
            <w:pPr>
              <w:pStyle w:val="Heading3"/>
            </w:pPr>
            <w:r>
              <w:t xml:space="preserve"> HTML | </w:t>
            </w:r>
            <w:r w:rsidR="00531DA9">
              <w:t>CSS | JavaScript | React</w:t>
            </w:r>
            <w:r w:rsidR="009D5936">
              <w:t xml:space="preserve"> </w:t>
            </w:r>
            <w:r w:rsidR="00531DA9">
              <w:t>| jQuery</w:t>
            </w:r>
          </w:p>
          <w:p w14:paraId="2A46796B" w14:textId="44BE6BE7" w:rsidR="00531DA9" w:rsidRDefault="00531DA9" w:rsidP="00531DA9">
            <w:pPr>
              <w:pStyle w:val="Heading3"/>
            </w:pPr>
            <w:r>
              <w:t>Back</w:t>
            </w:r>
            <w:r>
              <w:t xml:space="preserve"> End:</w:t>
            </w:r>
          </w:p>
          <w:p w14:paraId="6CACC008" w14:textId="53A06FFB" w:rsidR="00531DA9" w:rsidRDefault="00531DA9" w:rsidP="00531DA9">
            <w:pPr>
              <w:pStyle w:val="Heading3"/>
            </w:pPr>
            <w:r>
              <w:t xml:space="preserve"> </w:t>
            </w:r>
            <w:r w:rsidR="009D5936">
              <w:t>Node.js</w:t>
            </w:r>
            <w:r>
              <w:t xml:space="preserve"> | </w:t>
            </w:r>
            <w:r w:rsidR="009D5936">
              <w:t>MySQL</w:t>
            </w:r>
            <w:r>
              <w:t xml:space="preserve"> | </w:t>
            </w:r>
            <w:r w:rsidR="009D5936">
              <w:t>Express</w:t>
            </w:r>
            <w:r>
              <w:t xml:space="preserve"> | </w:t>
            </w:r>
            <w:r w:rsidR="009D5936">
              <w:t>MongoDB</w:t>
            </w:r>
            <w:r>
              <w:t xml:space="preserve">| </w:t>
            </w:r>
          </w:p>
          <w:p w14:paraId="366D657D" w14:textId="30A04E56" w:rsidR="00074A73" w:rsidRPr="00074A73" w:rsidRDefault="00074A73" w:rsidP="00074A73"/>
          <w:sdt>
            <w:sdtPr>
              <w:id w:val="434569950"/>
              <w:placeholder>
                <w:docPart w:val="8ABF340917804AD7A3D7E291BCE2B982"/>
              </w:placeholder>
              <w:temporary/>
              <w:showingPlcHdr/>
              <w15:appearance w15:val="hidden"/>
            </w:sdtPr>
            <w:sdtEndPr/>
            <w:sdtContent>
              <w:p w14:paraId="41CD37A1" w14:textId="77777777"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14:paraId="78DBEA3C" w14:textId="190418AB" w:rsidR="008E2197" w:rsidRDefault="0038153F" w:rsidP="008E2197">
            <w:pPr>
              <w:pStyle w:val="Heading2"/>
            </w:pPr>
            <w:r>
              <w:t>Full Stack Web Development Certification</w:t>
            </w:r>
          </w:p>
          <w:p w14:paraId="27B5FC54" w14:textId="678051C4" w:rsidR="00552F9B" w:rsidRDefault="0038153F" w:rsidP="00552F9B">
            <w:pPr>
              <w:pStyle w:val="Heading4"/>
            </w:pPr>
            <w:r>
              <w:t>University of Denver</w:t>
            </w:r>
          </w:p>
          <w:p w14:paraId="0B9DF82A" w14:textId="46DD86C9" w:rsidR="00552F9B" w:rsidRDefault="0038153F" w:rsidP="00552F9B">
            <w:r>
              <w:t>2019 - 2020</w:t>
            </w:r>
          </w:p>
          <w:p w14:paraId="464607F9" w14:textId="348005BA" w:rsidR="00552F9B" w:rsidRDefault="0038153F" w:rsidP="00552F9B">
            <w:pPr>
              <w:pStyle w:val="Heading2"/>
            </w:pPr>
            <w:r>
              <w:t>Credit Hours Towards B.</w:t>
            </w:r>
            <w:proofErr w:type="gramStart"/>
            <w:r>
              <w:t>A</w:t>
            </w:r>
            <w:proofErr w:type="gramEnd"/>
            <w:r>
              <w:t xml:space="preserve"> Anthropology</w:t>
            </w:r>
          </w:p>
          <w:p w14:paraId="07ACB573" w14:textId="720134FF" w:rsidR="00552F9B" w:rsidRDefault="0038153F" w:rsidP="00552F9B">
            <w:pPr>
              <w:pStyle w:val="Heading4"/>
            </w:pPr>
            <w:r>
              <w:t>University of Colorado</w:t>
            </w:r>
            <w:r w:rsidR="00074A73">
              <w:t xml:space="preserve"> at Denver</w:t>
            </w:r>
          </w:p>
          <w:p w14:paraId="07B9B607" w14:textId="52A2B473" w:rsidR="00552F9B" w:rsidRDefault="0038153F" w:rsidP="00552F9B">
            <w:r>
              <w:t>2014</w:t>
            </w:r>
          </w:p>
          <w:p w14:paraId="7A88D553" w14:textId="028881B8" w:rsidR="00552F9B" w:rsidRDefault="0038153F" w:rsidP="00552F9B">
            <w:pPr>
              <w:pStyle w:val="Heading2"/>
            </w:pPr>
            <w:r>
              <w:t>Credit Hours Towards A.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Anthropology</w:t>
            </w:r>
          </w:p>
          <w:p w14:paraId="6E6CC67D" w14:textId="35251BE7" w:rsidR="00552F9B" w:rsidRDefault="0038153F" w:rsidP="00552F9B">
            <w:pPr>
              <w:pStyle w:val="Heading4"/>
            </w:pPr>
            <w:r>
              <w:t>Pikes Peak Community College</w:t>
            </w:r>
          </w:p>
          <w:p w14:paraId="5E0794A2" w14:textId="3E07EF2C" w:rsidR="00552F9B" w:rsidRPr="00552F9B" w:rsidRDefault="00074A73" w:rsidP="00552F9B">
            <w:r>
              <w:t>2012 - 2014</w:t>
            </w:r>
          </w:p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14:paraId="63DDE1FE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6480" w:type="dxa"/>
            <w:gridSpan w:val="2"/>
          </w:tcPr>
          <w:p w14:paraId="5233B0A1" w14:textId="52A7A000" w:rsidR="00144072" w:rsidRDefault="00AE7A4E" w:rsidP="00144072">
            <w:pPr>
              <w:pStyle w:val="Heading1"/>
            </w:pPr>
            <w:r>
              <w:t>Projects</w:t>
            </w:r>
          </w:p>
          <w:p w14:paraId="240BE4C9" w14:textId="3A01A389" w:rsidR="00552F9B" w:rsidRDefault="000E5DEA" w:rsidP="00552F9B">
            <w:pPr>
              <w:pStyle w:val="Heading3"/>
            </w:pPr>
            <w:r>
              <w:t>Coding Corgi E-Commerce</w:t>
            </w:r>
          </w:p>
          <w:p w14:paraId="7754B3C1" w14:textId="147C6306" w:rsidR="004103C0" w:rsidRDefault="000E5DEA" w:rsidP="004103C0">
            <w:pPr>
              <w:pStyle w:val="Heading5"/>
            </w:pPr>
            <w:r>
              <w:t xml:space="preserve">Deployed: </w:t>
            </w:r>
            <w:hyperlink r:id="rId28" w:history="1">
              <w:r w:rsidR="00751811" w:rsidRPr="006C65CB">
                <w:rPr>
                  <w:rStyle w:val="Hyperlink"/>
                </w:rPr>
                <w:t>https://coding-corgis.herokuapp.com</w:t>
              </w:r>
            </w:hyperlink>
            <w:r w:rsidR="008B2D70">
              <w:t xml:space="preserve"> </w:t>
            </w:r>
          </w:p>
          <w:p w14:paraId="0780F0EC" w14:textId="55C6D85D" w:rsidR="006C2DFF" w:rsidRPr="00A6425D" w:rsidRDefault="008B2D70" w:rsidP="00A6425D">
            <w:pPr>
              <w:pStyle w:val="JobDescription"/>
              <w:rPr>
                <w:rStyle w:val="JobDescriptionChar"/>
              </w:rPr>
            </w:pPr>
            <w:r>
              <w:t>A MERN st</w:t>
            </w:r>
            <w:r w:rsidR="00AE7A4E">
              <w:t>ack web application that connects Coders to hourly work using a standard E-Commerce model. Users create an account to shop for services.</w:t>
            </w:r>
          </w:p>
          <w:p w14:paraId="1648A7BD" w14:textId="640CAFC7" w:rsidR="00A6425D" w:rsidRDefault="00AE7A4E" w:rsidP="00AE7A4E">
            <w:pPr>
              <w:pStyle w:val="ListBullet"/>
            </w:pPr>
            <w:r>
              <w:t xml:space="preserve">Node.js | </w:t>
            </w:r>
            <w:r w:rsidR="00751811">
              <w:t>React</w:t>
            </w:r>
            <w:r>
              <w:t xml:space="preserve"> | </w:t>
            </w:r>
            <w:r w:rsidR="00751811">
              <w:t>Express</w:t>
            </w:r>
            <w:r>
              <w:t xml:space="preserve"> | </w:t>
            </w:r>
            <w:r w:rsidR="00751811">
              <w:t>MongoDB</w:t>
            </w:r>
            <w:r>
              <w:t xml:space="preserve"> | </w:t>
            </w:r>
            <w:proofErr w:type="spellStart"/>
            <w:r w:rsidR="00751811">
              <w:t>Nodemailer</w:t>
            </w:r>
            <w:proofErr w:type="spellEnd"/>
            <w:r>
              <w:t xml:space="preserve"> | </w:t>
            </w:r>
            <w:proofErr w:type="spellStart"/>
            <w:proofErr w:type="gramStart"/>
            <w:r w:rsidR="00751811">
              <w:t>Ant.Design</w:t>
            </w:r>
            <w:proofErr w:type="spellEnd"/>
            <w:r>
              <w:t xml:space="preserve">  |</w:t>
            </w:r>
            <w:proofErr w:type="gramEnd"/>
            <w:r>
              <w:t xml:space="preserve"> Passport.js</w:t>
            </w:r>
          </w:p>
          <w:p w14:paraId="7C57AEF6" w14:textId="4DA1B828" w:rsidR="00A6425D" w:rsidRDefault="00AE7A4E" w:rsidP="00A6425D">
            <w:pPr>
              <w:pStyle w:val="Heading3"/>
            </w:pPr>
            <w:r>
              <w:t>Streamer</w:t>
            </w:r>
          </w:p>
          <w:p w14:paraId="4AE00123" w14:textId="5E4E1142" w:rsidR="00A6425D" w:rsidRDefault="00AE7A4E" w:rsidP="00A6425D">
            <w:pPr>
              <w:pStyle w:val="Heading5"/>
            </w:pPr>
            <w:r>
              <w:t xml:space="preserve">Deployed: </w:t>
            </w:r>
            <w:hyperlink r:id="rId29" w:history="1">
              <w:r w:rsidRPr="006C65CB">
                <w:rPr>
                  <w:rStyle w:val="Hyperlink"/>
                </w:rPr>
                <w:t>https://infinite-cliffs-65236.herokuapp.com</w:t>
              </w:r>
            </w:hyperlink>
          </w:p>
          <w:p w14:paraId="0E98799A" w14:textId="4CA4B35E" w:rsidR="00A6425D" w:rsidRPr="00A6425D" w:rsidRDefault="00AE7A4E" w:rsidP="00A6425D">
            <w:pPr>
              <w:pStyle w:val="JobDescription"/>
              <w:rPr>
                <w:rStyle w:val="JobDescriptionChar"/>
              </w:rPr>
            </w:pPr>
            <w:r>
              <w:t xml:space="preserve">Track and </w:t>
            </w:r>
            <w:r w:rsidR="00281FC7">
              <w:t>analyze data from movies and TV shows streamed by a user. Create watchlists and a user profile</w:t>
            </w:r>
          </w:p>
          <w:p w14:paraId="79216252" w14:textId="770DA2B2" w:rsidR="00A6425D" w:rsidRDefault="00281FC7" w:rsidP="00751811">
            <w:pPr>
              <w:pStyle w:val="ListBullet"/>
              <w:spacing w:after="120"/>
            </w:pPr>
            <w:r>
              <w:t xml:space="preserve">MySQL | Owl Carousel | Granim.js | Chart.js | Materialize | Node.js | Passport.js | </w:t>
            </w:r>
            <w:proofErr w:type="spellStart"/>
            <w:r>
              <w:t>MovieDB</w:t>
            </w:r>
            <w:proofErr w:type="spellEnd"/>
          </w:p>
          <w:p w14:paraId="10C5D78E" w14:textId="21C4D2C2" w:rsidR="00A6425D" w:rsidRDefault="00281FC7" w:rsidP="00281FC7">
            <w:pPr>
              <w:pStyle w:val="Heading1"/>
            </w:pPr>
            <w:r>
              <w:t>Work History</w:t>
            </w:r>
          </w:p>
          <w:p w14:paraId="10EB2E7E" w14:textId="65443473" w:rsidR="00A6425D" w:rsidRDefault="00281FC7" w:rsidP="00A6425D">
            <w:pPr>
              <w:pStyle w:val="Heading5"/>
            </w:pPr>
            <w:r>
              <w:t>Freelance Web Developer | Colorado Springs, CO | 2020 – Present</w:t>
            </w:r>
          </w:p>
          <w:p w14:paraId="18F2481A" w14:textId="22F51BE9" w:rsidR="00281FC7" w:rsidRDefault="0038153F" w:rsidP="00281FC7">
            <w:pPr>
              <w:pStyle w:val="Heading5"/>
            </w:pPr>
            <w:r>
              <w:t>Auto Insurance Consultant</w:t>
            </w:r>
            <w:r w:rsidR="00281FC7">
              <w:t xml:space="preserve"> |</w:t>
            </w:r>
            <w:r>
              <w:t xml:space="preserve"> Progressive Insurance </w:t>
            </w:r>
            <w:r w:rsidR="009D5936">
              <w:t>| Colorado</w:t>
            </w:r>
            <w:r w:rsidR="00281FC7">
              <w:t xml:space="preserve"> Springs, CO | 20</w:t>
            </w:r>
            <w:r>
              <w:t>19</w:t>
            </w:r>
          </w:p>
          <w:p w14:paraId="303C84E0" w14:textId="77777777" w:rsidR="00751811" w:rsidRPr="00751811" w:rsidRDefault="00751811" w:rsidP="00751811"/>
          <w:p w14:paraId="5AE07AD0" w14:textId="77777777" w:rsidR="0038153F" w:rsidRPr="0038153F" w:rsidRDefault="0038153F" w:rsidP="0038153F"/>
          <w:p w14:paraId="049D1319" w14:textId="77777777" w:rsidR="00281FC7" w:rsidRPr="00281FC7" w:rsidRDefault="00281FC7" w:rsidP="00281FC7"/>
          <w:p w14:paraId="7D35A778" w14:textId="77777777" w:rsidR="00281FC7" w:rsidRPr="00281FC7" w:rsidRDefault="00281FC7" w:rsidP="00281FC7"/>
          <w:p w14:paraId="40F4040E" w14:textId="2CAE401A" w:rsidR="00A6425D" w:rsidRPr="006C2DFF" w:rsidRDefault="00A6425D" w:rsidP="00281FC7">
            <w:pPr>
              <w:pStyle w:val="ListBullet"/>
              <w:numPr>
                <w:ilvl w:val="0"/>
                <w:numId w:val="0"/>
              </w:numPr>
              <w:ind w:left="864"/>
            </w:pPr>
          </w:p>
        </w:tc>
      </w:tr>
    </w:tbl>
    <w:p w14:paraId="4774C208" w14:textId="77777777" w:rsidR="005A20B8" w:rsidRDefault="005A20B8"/>
    <w:sectPr w:rsidR="005A20B8" w:rsidSect="00C777FF">
      <w:headerReference w:type="default" r:id="rId30"/>
      <w:footerReference w:type="default" r:id="rId31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6AAE25" w14:textId="77777777" w:rsidR="001057DD" w:rsidRDefault="001057DD" w:rsidP="00B21D64">
      <w:pPr>
        <w:spacing w:after="0" w:line="240" w:lineRule="auto"/>
      </w:pPr>
      <w:r>
        <w:separator/>
      </w:r>
    </w:p>
  </w:endnote>
  <w:endnote w:type="continuationSeparator" w:id="0">
    <w:p w14:paraId="44B2B0B8" w14:textId="77777777" w:rsidR="001057DD" w:rsidRDefault="001057DD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2D85D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F9329C" wp14:editId="52178A2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9E7475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0B2C2" w14:textId="77777777" w:rsidR="001057DD" w:rsidRDefault="001057DD" w:rsidP="00B21D64">
      <w:pPr>
        <w:spacing w:after="0" w:line="240" w:lineRule="auto"/>
      </w:pPr>
      <w:r>
        <w:separator/>
      </w:r>
    </w:p>
  </w:footnote>
  <w:footnote w:type="continuationSeparator" w:id="0">
    <w:p w14:paraId="59F913E0" w14:textId="77777777" w:rsidR="001057DD" w:rsidRDefault="001057DD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56EEE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0B1B24D" wp14:editId="4C120FE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160CBE5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6B"/>
    <w:rsid w:val="000161E1"/>
    <w:rsid w:val="00021303"/>
    <w:rsid w:val="00074A73"/>
    <w:rsid w:val="000E5DEA"/>
    <w:rsid w:val="001057DD"/>
    <w:rsid w:val="00107E81"/>
    <w:rsid w:val="00144072"/>
    <w:rsid w:val="0021475C"/>
    <w:rsid w:val="00281FC7"/>
    <w:rsid w:val="0038153F"/>
    <w:rsid w:val="003C0BB5"/>
    <w:rsid w:val="004067B9"/>
    <w:rsid w:val="004103C0"/>
    <w:rsid w:val="00452292"/>
    <w:rsid w:val="004865C2"/>
    <w:rsid w:val="004B4147"/>
    <w:rsid w:val="00531DA9"/>
    <w:rsid w:val="00552F9B"/>
    <w:rsid w:val="005636A7"/>
    <w:rsid w:val="005A20B8"/>
    <w:rsid w:val="005B7DB3"/>
    <w:rsid w:val="005C4C6B"/>
    <w:rsid w:val="0061400D"/>
    <w:rsid w:val="00621B5C"/>
    <w:rsid w:val="006C2DFF"/>
    <w:rsid w:val="00751811"/>
    <w:rsid w:val="007571B5"/>
    <w:rsid w:val="007772B1"/>
    <w:rsid w:val="008424CE"/>
    <w:rsid w:val="00890F1A"/>
    <w:rsid w:val="008B2D70"/>
    <w:rsid w:val="008E2197"/>
    <w:rsid w:val="00997E86"/>
    <w:rsid w:val="009B7D45"/>
    <w:rsid w:val="009D5936"/>
    <w:rsid w:val="00A21AF8"/>
    <w:rsid w:val="00A6425D"/>
    <w:rsid w:val="00A96376"/>
    <w:rsid w:val="00AE7A4E"/>
    <w:rsid w:val="00B03ED5"/>
    <w:rsid w:val="00B21D64"/>
    <w:rsid w:val="00B73E22"/>
    <w:rsid w:val="00BB7CE4"/>
    <w:rsid w:val="00BC33C3"/>
    <w:rsid w:val="00BF0DAF"/>
    <w:rsid w:val="00C05345"/>
    <w:rsid w:val="00C344AA"/>
    <w:rsid w:val="00C37B1A"/>
    <w:rsid w:val="00C777FF"/>
    <w:rsid w:val="00C80038"/>
    <w:rsid w:val="00CD2FD2"/>
    <w:rsid w:val="00D12DFD"/>
    <w:rsid w:val="00D62B7E"/>
    <w:rsid w:val="00E9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3D6B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8B2D70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sv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image" Target="media/image16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svg"/><Relationship Id="rId29" Type="http://schemas.openxmlformats.org/officeDocument/2006/relationships/hyperlink" Target="https://infinite-cliffs-65236.herokuapp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svg"/><Relationship Id="rId28" Type="http://schemas.openxmlformats.org/officeDocument/2006/relationships/hyperlink" Target="https://coding-corgis.herokuapp.com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zzy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CDD42CB381640A5B98B4FE6E2C81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29E90-18DC-41CB-A370-560DF506BCB7}"/>
      </w:docPartPr>
      <w:docPartBody>
        <w:p w:rsidR="00000000" w:rsidRDefault="00C31A8D">
          <w:pPr>
            <w:pStyle w:val="FCDD42CB381640A5B98B4FE6E2C81925"/>
          </w:pPr>
          <w:r w:rsidRPr="007772B1">
            <w:t>ABOUT ME</w:t>
          </w:r>
        </w:p>
      </w:docPartBody>
    </w:docPart>
    <w:docPart>
      <w:docPartPr>
        <w:name w:val="3E616160FA0F4BDF9FB369F4350A7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16F2A-34CD-4FE3-9AC2-FCDE5C69418C}"/>
      </w:docPartPr>
      <w:docPartBody>
        <w:p w:rsidR="00000000" w:rsidRDefault="00C31A8D">
          <w:pPr>
            <w:pStyle w:val="3E616160FA0F4BDF9FB369F4350A7C6A"/>
          </w:pPr>
          <w:r>
            <w:t>Skills</w:t>
          </w:r>
        </w:p>
      </w:docPartBody>
    </w:docPart>
    <w:docPart>
      <w:docPartPr>
        <w:name w:val="8ABF340917804AD7A3D7E291BCE2B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5419E-EA24-40F2-90C0-6099BD0C9A50}"/>
      </w:docPartPr>
      <w:docPartBody>
        <w:p w:rsidR="00000000" w:rsidRDefault="00C31A8D">
          <w:pPr>
            <w:pStyle w:val="8ABF340917804AD7A3D7E291BCE2B98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BE"/>
    <w:rsid w:val="009B04BE"/>
    <w:rsid w:val="00C3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EF047292E646958DDB010B071677A7">
    <w:name w:val="4CEF047292E646958DDB010B071677A7"/>
  </w:style>
  <w:style w:type="paragraph" w:customStyle="1" w:styleId="C17D5B6F880D477E93C48531C9130148">
    <w:name w:val="C17D5B6F880D477E93C48531C9130148"/>
  </w:style>
  <w:style w:type="paragraph" w:customStyle="1" w:styleId="9D15EE205BF344A7B2E5B5540B02BB63">
    <w:name w:val="9D15EE205BF344A7B2E5B5540B02BB63"/>
  </w:style>
  <w:style w:type="paragraph" w:customStyle="1" w:styleId="E9B0E17D07644C2CBFF9E33612036D4A">
    <w:name w:val="E9B0E17D07644C2CBFF9E33612036D4A"/>
  </w:style>
  <w:style w:type="paragraph" w:customStyle="1" w:styleId="FCDD42CB381640A5B98B4FE6E2C81925">
    <w:name w:val="FCDD42CB381640A5B98B4FE6E2C81925"/>
  </w:style>
  <w:style w:type="paragraph" w:customStyle="1" w:styleId="F01FEC40B4FA42319E6DDB6582A92F83">
    <w:name w:val="F01FEC40B4FA42319E6DDB6582A92F83"/>
  </w:style>
  <w:style w:type="paragraph" w:customStyle="1" w:styleId="9A5F4DD9911841029E502D7A849E08D5">
    <w:name w:val="9A5F4DD9911841029E502D7A849E08D5"/>
  </w:style>
  <w:style w:type="paragraph" w:customStyle="1" w:styleId="4F2663BF19B94A8D8A5C5075F91A2390">
    <w:name w:val="4F2663BF19B94A8D8A5C5075F91A2390"/>
  </w:style>
  <w:style w:type="paragraph" w:customStyle="1" w:styleId="4FCD85CC88D24A1085FF41D7AFD97062">
    <w:name w:val="4FCD85CC88D24A1085FF41D7AFD97062"/>
  </w:style>
  <w:style w:type="paragraph" w:customStyle="1" w:styleId="0CCEEDAF506A4764A387AC51CF9EB285">
    <w:name w:val="0CCEEDAF506A4764A387AC51CF9EB285"/>
  </w:style>
  <w:style w:type="paragraph" w:customStyle="1" w:styleId="3748B4A9891946F5BC1A6E890A54045B">
    <w:name w:val="3748B4A9891946F5BC1A6E890A54045B"/>
  </w:style>
  <w:style w:type="paragraph" w:customStyle="1" w:styleId="BBA0B1A1678E420092A2A5F4F363ADBD">
    <w:name w:val="BBA0B1A1678E420092A2A5F4F363ADBD"/>
  </w:style>
  <w:style w:type="paragraph" w:customStyle="1" w:styleId="3E616160FA0F4BDF9FB369F4350A7C6A">
    <w:name w:val="3E616160FA0F4BDF9FB369F4350A7C6A"/>
  </w:style>
  <w:style w:type="paragraph" w:customStyle="1" w:styleId="8ABF340917804AD7A3D7E291BCE2B982">
    <w:name w:val="8ABF340917804AD7A3D7E291BCE2B982"/>
  </w:style>
  <w:style w:type="paragraph" w:customStyle="1" w:styleId="9159AF9152D14008B2D22D7D4F5FD370">
    <w:name w:val="9159AF9152D14008B2D22D7D4F5FD370"/>
  </w:style>
  <w:style w:type="paragraph" w:customStyle="1" w:styleId="2A67B1DDA95447AF88D2742D2443AF7A">
    <w:name w:val="2A67B1DDA95447AF88D2742D2443AF7A"/>
  </w:style>
  <w:style w:type="paragraph" w:customStyle="1" w:styleId="32DCE501FAE848C2912E5DD1AFC3962A">
    <w:name w:val="32DCE501FAE848C2912E5DD1AFC3962A"/>
  </w:style>
  <w:style w:type="paragraph" w:customStyle="1" w:styleId="8463C823F7E84D21B377C25A8AF32CC6">
    <w:name w:val="8463C823F7E84D21B377C25A8AF32CC6"/>
  </w:style>
  <w:style w:type="paragraph" w:customStyle="1" w:styleId="DED0B6E17BC64E639D47032E226B33C7">
    <w:name w:val="DED0B6E17BC64E639D47032E226B33C7"/>
  </w:style>
  <w:style w:type="paragraph" w:customStyle="1" w:styleId="5F08EB9959704FC58D6899977F433BC0">
    <w:name w:val="5F08EB9959704FC58D6899977F433BC0"/>
  </w:style>
  <w:style w:type="paragraph" w:customStyle="1" w:styleId="FDEE1104EC474EEDA9DF94F9C3F2877E">
    <w:name w:val="FDEE1104EC474EEDA9DF94F9C3F2877E"/>
  </w:style>
  <w:style w:type="paragraph" w:customStyle="1" w:styleId="990313AF6D8F4D87B6034D8A301AAF58">
    <w:name w:val="990313AF6D8F4D87B6034D8A301AAF58"/>
  </w:style>
  <w:style w:type="paragraph" w:customStyle="1" w:styleId="19DF9198CD2447FEB8E99F6B0823775B">
    <w:name w:val="19DF9198CD2447FEB8E99F6B0823775B"/>
  </w:style>
  <w:style w:type="paragraph" w:customStyle="1" w:styleId="A6EFD87F1A0D4D94850C157BDDC56958">
    <w:name w:val="A6EFD87F1A0D4D94850C157BDDC56958"/>
  </w:style>
  <w:style w:type="paragraph" w:customStyle="1" w:styleId="B6D1359CB1C8492883F0B26455D1744B">
    <w:name w:val="B6D1359CB1C8492883F0B26455D1744B"/>
  </w:style>
  <w:style w:type="paragraph" w:customStyle="1" w:styleId="ADF304CFB9FA4F7BB59963F8039B9526">
    <w:name w:val="ADF304CFB9FA4F7BB59963F8039B9526"/>
  </w:style>
  <w:style w:type="paragraph" w:customStyle="1" w:styleId="JobDescription">
    <w:name w:val="Job Description"/>
    <w:basedOn w:val="Normal"/>
    <w:link w:val="JobDescriptionChar"/>
    <w:uiPriority w:val="18"/>
    <w:qFormat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Pr>
      <w:rFonts w:eastAsiaTheme="minorHAnsi"/>
      <w:color w:val="262626" w:themeColor="text1" w:themeTint="D9"/>
      <w:sz w:val="18"/>
      <w:szCs w:val="18"/>
    </w:rPr>
  </w:style>
  <w:style w:type="paragraph" w:customStyle="1" w:styleId="1FA1AD6DED5B46139D1C6DBCE802AD4C">
    <w:name w:val="1FA1AD6DED5B46139D1C6DBCE802AD4C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8D7B3005885D4441AE8B46553520AF33">
    <w:name w:val="8D7B3005885D4441AE8B46553520AF33"/>
  </w:style>
  <w:style w:type="paragraph" w:customStyle="1" w:styleId="B984C6AB4D464076B03CE8FBCDBBC591">
    <w:name w:val="B984C6AB4D464076B03CE8FBCDBBC591"/>
  </w:style>
  <w:style w:type="paragraph" w:customStyle="1" w:styleId="C8178285966A47958EAEE9537DC6A89C">
    <w:name w:val="C8178285966A47958EAEE9537DC6A89C"/>
  </w:style>
  <w:style w:type="paragraph" w:customStyle="1" w:styleId="9B05E10B6D114FCD9E0F5F6173760A47">
    <w:name w:val="9B05E10B6D114FCD9E0F5F6173760A47"/>
  </w:style>
  <w:style w:type="paragraph" w:customStyle="1" w:styleId="B2734AF351E04246A1BB70E2B7468BFC">
    <w:name w:val="B2734AF351E04246A1BB70E2B7468BFC"/>
  </w:style>
  <w:style w:type="paragraph" w:customStyle="1" w:styleId="5E8000CD707A43FABFEC758B9C0E9CC5">
    <w:name w:val="5E8000CD707A43FABFEC758B9C0E9CC5"/>
  </w:style>
  <w:style w:type="paragraph" w:customStyle="1" w:styleId="F730EC9D3EAF4BE18E35878AB80C0A59">
    <w:name w:val="F730EC9D3EAF4BE18E35878AB80C0A59"/>
  </w:style>
  <w:style w:type="paragraph" w:customStyle="1" w:styleId="B5CCB7F292944DFD99E468D7B6F32146">
    <w:name w:val="B5CCB7F292944DFD99E468D7B6F32146"/>
  </w:style>
  <w:style w:type="paragraph" w:customStyle="1" w:styleId="144E698C1CA8446FBD1A4F5FF4D83B3C">
    <w:name w:val="144E698C1CA8446FBD1A4F5FF4D83B3C"/>
  </w:style>
  <w:style w:type="paragraph" w:customStyle="1" w:styleId="0DC24DA479704407B73CD7549611422F">
    <w:name w:val="0DC24DA479704407B73CD7549611422F"/>
  </w:style>
  <w:style w:type="paragraph" w:customStyle="1" w:styleId="95363086B41D49D99AC4C9F2B11028EB">
    <w:name w:val="95363086B41D49D99AC4C9F2B11028EB"/>
  </w:style>
  <w:style w:type="paragraph" w:customStyle="1" w:styleId="4EA99ED1DA6349EF80E654B37648CAA8">
    <w:name w:val="4EA99ED1DA6349EF80E654B37648CAA8"/>
  </w:style>
  <w:style w:type="paragraph" w:customStyle="1" w:styleId="BAF796C1E641497E850DBF3CF05DD716">
    <w:name w:val="BAF796C1E641497E850DBF3CF05DD716"/>
  </w:style>
  <w:style w:type="paragraph" w:customStyle="1" w:styleId="266D68C856FE46B3A142193C964C86EA">
    <w:name w:val="266D68C856FE46B3A142193C964C86EA"/>
  </w:style>
  <w:style w:type="paragraph" w:customStyle="1" w:styleId="AA0964AF81CD419BB6E00D515C523FAC">
    <w:name w:val="AA0964AF81CD419BB6E00D515C523FAC"/>
  </w:style>
  <w:style w:type="paragraph" w:customStyle="1" w:styleId="80DC621741E742B0BFE5EC4AB6137CC4">
    <w:name w:val="80DC621741E742B0BFE5EC4AB6137CC4"/>
  </w:style>
  <w:style w:type="paragraph" w:customStyle="1" w:styleId="B0E7EEFF4BE1440A97621CE7B0013901">
    <w:name w:val="B0E7EEFF4BE1440A97621CE7B0013901"/>
  </w:style>
  <w:style w:type="paragraph" w:customStyle="1" w:styleId="FFF6CEF4889F49F3AAB30DA7DA5268E2">
    <w:name w:val="FFF6CEF4889F49F3AAB30DA7DA5268E2"/>
  </w:style>
  <w:style w:type="paragraph" w:customStyle="1" w:styleId="73F615857CA64CA3909D6CC2626EA131">
    <w:name w:val="73F615857CA64CA3909D6CC2626EA131"/>
  </w:style>
  <w:style w:type="paragraph" w:customStyle="1" w:styleId="EF544913C3FE4DA4B9D8887469F1D418">
    <w:name w:val="EF544913C3FE4DA4B9D8887469F1D418"/>
  </w:style>
  <w:style w:type="paragraph" w:customStyle="1" w:styleId="D25791E0FD7949A2AAD151F6839C4E3C">
    <w:name w:val="D25791E0FD7949A2AAD151F6839C4E3C"/>
  </w:style>
  <w:style w:type="paragraph" w:customStyle="1" w:styleId="6501E548AE2E498FA07AD4DB7EBF3AA2">
    <w:name w:val="6501E548AE2E498FA07AD4DB7EBF3AA2"/>
    <w:rsid w:val="009B04BE"/>
  </w:style>
  <w:style w:type="paragraph" w:customStyle="1" w:styleId="CC2ACF3338774A5DB0A306008732192E">
    <w:name w:val="CC2ACF3338774A5DB0A306008732192E"/>
    <w:rsid w:val="009B04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2020-07-22T22:49:00Z</dcterms:created>
  <dcterms:modified xsi:type="dcterms:W3CDTF">2020-07-22T22:49:00Z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